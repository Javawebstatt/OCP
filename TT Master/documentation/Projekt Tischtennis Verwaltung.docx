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B45" w:rsidRPr="00BE2B2E" w:rsidRDefault="0089793D">
      <w:pPr>
        <w:pStyle w:val="Titel"/>
      </w:pPr>
      <w:r>
        <w:t>Projekt Tischtennis Verwaltung</w:t>
      </w:r>
    </w:p>
    <w:sdt>
      <w:sdtPr>
        <w:id w:val="216403978"/>
        <w:placeholder>
          <w:docPart w:val="DACD4B24F1F44AC8A57AD63BBF6F5631"/>
        </w:placeholder>
        <w:date w:fullDate="2016-03-16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BE2B2E" w:rsidRDefault="0089793D">
          <w:pPr>
            <w:pStyle w:val="Untertitel"/>
          </w:pPr>
          <w:r>
            <w:t>16.03.2016</w:t>
          </w:r>
        </w:p>
      </w:sdtContent>
    </w:sdt>
    <w:p w:rsidR="0089793D" w:rsidRDefault="0089793D" w:rsidP="0089793D">
      <w:pPr>
        <w:pStyle w:val="berschrift1"/>
      </w:pPr>
    </w:p>
    <w:p w:rsidR="0089793D" w:rsidRDefault="0089793D" w:rsidP="0089793D">
      <w:pPr>
        <w:pStyle w:val="berschrift1"/>
      </w:pPr>
      <w:r>
        <w:t>Anforderung</w:t>
      </w:r>
    </w:p>
    <w:p w:rsidR="0089793D" w:rsidRDefault="0089793D" w:rsidP="0089793D">
      <w:r>
        <w:t xml:space="preserve">Es soll eine Tischtennis-Verwaltung programmiert werden, dabei sollen alle Themen aus OCP Anwendung finden (insbesondere Threading und Streams) und möglichst viele Entwurfsmuster verwendet werden. </w:t>
      </w:r>
    </w:p>
    <w:p w:rsidR="0058647D" w:rsidRDefault="0058647D" w:rsidP="0089793D">
      <w:r>
        <w:t xml:space="preserve">Es soll testgetrieben entwickelt werden. </w:t>
      </w:r>
    </w:p>
    <w:p w:rsidR="0089793D" w:rsidRDefault="0089793D" w:rsidP="0089793D">
      <w:r>
        <w:t>Spätere Erweiterungen:</w:t>
      </w:r>
    </w:p>
    <w:p w:rsidR="0089793D" w:rsidRDefault="0089793D" w:rsidP="0089793D">
      <w:pPr>
        <w:pStyle w:val="Listenabsatz"/>
        <w:numPr>
          <w:ilvl w:val="0"/>
          <w:numId w:val="5"/>
        </w:numPr>
      </w:pPr>
      <w:r>
        <w:t>Erweiterung/Austausch der Basis, alles auf das Spring-Framework setzen.</w:t>
      </w:r>
    </w:p>
    <w:p w:rsidR="0089793D" w:rsidRDefault="0089793D" w:rsidP="0089793D">
      <w:pPr>
        <w:pStyle w:val="Listenabsatz"/>
        <w:numPr>
          <w:ilvl w:val="0"/>
          <w:numId w:val="5"/>
        </w:numPr>
      </w:pPr>
      <w:r>
        <w:t xml:space="preserve">Implementierung eines UIs, so dass die Verwaltung im </w:t>
      </w:r>
      <w:proofErr w:type="spellStart"/>
      <w:r>
        <w:t>Liferay</w:t>
      </w:r>
      <w:proofErr w:type="spellEnd"/>
      <w:r>
        <w:t xml:space="preserve">-Portal stattfinden kann. </w:t>
      </w:r>
    </w:p>
    <w:p w:rsidR="004E3825" w:rsidRDefault="00CF5482" w:rsidP="004E3825">
      <w:r>
        <w:t xml:space="preserve">Es darf viel erweitert oder umgebaut werden. Dabei wird </w:t>
      </w:r>
      <w:proofErr w:type="spellStart"/>
      <w:r>
        <w:t>Refactoring</w:t>
      </w:r>
      <w:proofErr w:type="spellEnd"/>
      <w:r>
        <w:t xml:space="preserve"> betrieben. </w:t>
      </w:r>
    </w:p>
    <w:p w:rsidR="004E3825" w:rsidRDefault="004E3825" w:rsidP="004E3825">
      <w:pPr>
        <w:pStyle w:val="berschrift1"/>
      </w:pPr>
      <w:r>
        <w:t>Datenmodell</w:t>
      </w:r>
    </w:p>
    <w:p w:rsidR="004E3825" w:rsidRDefault="004E3825" w:rsidP="004E3825">
      <w:pPr>
        <w:pStyle w:val="berschrift2"/>
      </w:pPr>
      <w:r>
        <w:t>Spieler</w:t>
      </w:r>
    </w:p>
    <w:p w:rsidR="00D2774C" w:rsidRDefault="00D2774C" w:rsidP="00846CCA">
      <w:pPr>
        <w:pStyle w:val="Aufzhlungszeichen"/>
      </w:pPr>
      <w:r>
        <w:t>Eigenschaften</w:t>
      </w:r>
    </w:p>
    <w:p w:rsidR="004E3825" w:rsidRDefault="00EF49BF" w:rsidP="00846CCA">
      <w:pPr>
        <w:pStyle w:val="Aufzhlungszeichen"/>
        <w:numPr>
          <w:ilvl w:val="1"/>
          <w:numId w:val="2"/>
        </w:numPr>
      </w:pPr>
      <w:r>
        <w:t xml:space="preserve">Geschlecht: </w:t>
      </w:r>
      <w:r w:rsidR="004E3825">
        <w:t>Männlich oder Weiblich</w:t>
      </w:r>
    </w:p>
    <w:p w:rsidR="004E3825" w:rsidRDefault="004E3825" w:rsidP="00846CCA">
      <w:pPr>
        <w:pStyle w:val="Aufzhlungszeichen"/>
        <w:numPr>
          <w:ilvl w:val="1"/>
          <w:numId w:val="2"/>
        </w:numPr>
      </w:pPr>
      <w:r>
        <w:t xml:space="preserve">Person: rechts- oder </w:t>
      </w:r>
      <w:proofErr w:type="spellStart"/>
      <w:r>
        <w:t>linkshänder</w:t>
      </w:r>
      <w:proofErr w:type="spellEnd"/>
    </w:p>
    <w:p w:rsidR="0041014D" w:rsidRDefault="004E3825" w:rsidP="00846CCA">
      <w:pPr>
        <w:pStyle w:val="Aufzhlungszeichen"/>
        <w:numPr>
          <w:ilvl w:val="1"/>
          <w:numId w:val="2"/>
        </w:numPr>
      </w:pPr>
      <w:r>
        <w:t>Punktezahl</w:t>
      </w:r>
      <w:r w:rsidR="00D2774C">
        <w:t>/Spielstärke</w:t>
      </w:r>
      <w:r w:rsidR="0041014D">
        <w:t xml:space="preserve">: ergibt sich durch das Spiel mit anderen </w:t>
      </w:r>
    </w:p>
    <w:p w:rsidR="0041014D" w:rsidRDefault="0041014D" w:rsidP="00846CCA">
      <w:pPr>
        <w:pStyle w:val="Aufzhlungszeichen"/>
        <w:numPr>
          <w:ilvl w:val="1"/>
          <w:numId w:val="2"/>
        </w:numPr>
      </w:pPr>
      <w:r>
        <w:t>Verein</w:t>
      </w:r>
    </w:p>
    <w:p w:rsidR="00C5342F" w:rsidRDefault="007845E7" w:rsidP="00846CCA">
      <w:pPr>
        <w:pStyle w:val="Aufzhlungszeichen"/>
        <w:numPr>
          <w:ilvl w:val="1"/>
          <w:numId w:val="2"/>
        </w:numPr>
      </w:pPr>
      <w:r>
        <w:t>Mannschaft</w:t>
      </w:r>
    </w:p>
    <w:p w:rsidR="00FE7EB3" w:rsidRDefault="00FE7EB3" w:rsidP="00846CCA">
      <w:pPr>
        <w:pStyle w:val="Aufzhlungszeichen"/>
        <w:numPr>
          <w:ilvl w:val="1"/>
          <w:numId w:val="2"/>
        </w:numPr>
      </w:pPr>
      <w:r>
        <w:t xml:space="preserve">Jeder Spieler hat 1 </w:t>
      </w:r>
      <w:proofErr w:type="spellStart"/>
      <w:r>
        <w:t>Scläger</w:t>
      </w:r>
      <w:proofErr w:type="spellEnd"/>
      <w:r>
        <w:t xml:space="preserve">, ohne Schläger kann er nicht spielen </w:t>
      </w:r>
    </w:p>
    <w:p w:rsidR="00D2774C" w:rsidRDefault="00D2774C" w:rsidP="00846CCA">
      <w:pPr>
        <w:pStyle w:val="Aufzhlungszeichen"/>
      </w:pPr>
      <w:r>
        <w:t>Invarianten</w:t>
      </w:r>
    </w:p>
    <w:p w:rsidR="00D2774C" w:rsidRDefault="00D2774C" w:rsidP="00846CCA">
      <w:pPr>
        <w:pStyle w:val="Aufzhlungszeichen"/>
        <w:numPr>
          <w:ilvl w:val="1"/>
          <w:numId w:val="2"/>
        </w:numPr>
      </w:pPr>
      <w:r>
        <w:t>Jeder Spieler muss in genau einem Verein spielen</w:t>
      </w:r>
    </w:p>
    <w:p w:rsidR="0041014D" w:rsidRDefault="0041014D" w:rsidP="00846CCA">
      <w:pPr>
        <w:pStyle w:val="Aufzhlungszeichen"/>
        <w:numPr>
          <w:ilvl w:val="1"/>
          <w:numId w:val="2"/>
        </w:numPr>
      </w:pPr>
      <w:r>
        <w:t xml:space="preserve">Wenn er bereit ist in der Mannschaft zu spielen, kann er für eine Saison in der Mannschaft gemäß Spielstärke spielen. </w:t>
      </w:r>
    </w:p>
    <w:p w:rsidR="00CA5655" w:rsidRDefault="00CA5655" w:rsidP="00846CCA">
      <w:pPr>
        <w:pStyle w:val="Aufzhlungszeichen"/>
        <w:numPr>
          <w:ilvl w:val="1"/>
          <w:numId w:val="2"/>
        </w:numPr>
      </w:pPr>
      <w:r>
        <w:t xml:space="preserve">Neue Spieler haben die Punktezahl 0. </w:t>
      </w:r>
    </w:p>
    <w:p w:rsidR="00C932C9" w:rsidRDefault="00C932C9" w:rsidP="00C932C9">
      <w:pPr>
        <w:pStyle w:val="Aufzhlungszeichen"/>
      </w:pPr>
      <w:r>
        <w:t>Bemerkungen</w:t>
      </w:r>
    </w:p>
    <w:p w:rsidR="00C932C9" w:rsidRDefault="00C932C9" w:rsidP="00C932C9">
      <w:pPr>
        <w:pStyle w:val="Aufzhlungszeichen"/>
        <w:numPr>
          <w:ilvl w:val="1"/>
          <w:numId w:val="2"/>
        </w:numPr>
      </w:pPr>
      <w:r>
        <w:t xml:space="preserve">Es gibt die Unterscheidung in M/W, aber alle Mannschaften sind gemischt. </w:t>
      </w:r>
    </w:p>
    <w:p w:rsidR="00C932C9" w:rsidRDefault="00C932C9" w:rsidP="00C932C9">
      <w:pPr>
        <w:pStyle w:val="Aufzhlungszeichen"/>
        <w:numPr>
          <w:ilvl w:val="1"/>
          <w:numId w:val="2"/>
        </w:numPr>
      </w:pPr>
      <w:r>
        <w:t xml:space="preserve">Alle Spieler sind prinzipiell Mannschaftsspieler, d.h. es gibt kein </w:t>
      </w:r>
      <w:proofErr w:type="spellStart"/>
      <w:r>
        <w:t>Flag</w:t>
      </w:r>
      <w:proofErr w:type="spellEnd"/>
      <w:r>
        <w:t xml:space="preserve">, ob ein Spieler nicht in der Mannschaft spielen will. </w:t>
      </w:r>
    </w:p>
    <w:p w:rsidR="008E56D5" w:rsidRDefault="008E56D5" w:rsidP="008E56D5">
      <w:pPr>
        <w:pStyle w:val="brschrift3NEU"/>
      </w:pPr>
      <w:r>
        <w:t>Spielstärke</w:t>
      </w:r>
    </w:p>
    <w:p w:rsidR="008E56D5" w:rsidRDefault="008E56D5" w:rsidP="008E56D5">
      <w:pPr>
        <w:pStyle w:val="Listenabsatz"/>
        <w:numPr>
          <w:ilvl w:val="0"/>
          <w:numId w:val="9"/>
        </w:numPr>
      </w:pPr>
      <w:r>
        <w:t>Wir in einer eigenen Datenbanktabelle gespeichert.</w:t>
      </w:r>
      <w:r>
        <w:br/>
        <w:t xml:space="preserve">Schlüssel: Kürzel des Spielers (1. Buchst. Vorname + 1. Buchst. Nachname) </w:t>
      </w:r>
      <w:bookmarkStart w:id="0" w:name="_GoBack"/>
      <w:bookmarkEnd w:id="0"/>
    </w:p>
    <w:p w:rsidR="008E56D5" w:rsidRDefault="008E56D5" w:rsidP="008E56D5">
      <w:pPr>
        <w:pStyle w:val="Listenabsatz"/>
        <w:numPr>
          <w:ilvl w:val="0"/>
          <w:numId w:val="9"/>
        </w:numPr>
      </w:pPr>
      <w:r>
        <w:t>Update</w:t>
      </w:r>
    </w:p>
    <w:p w:rsidR="008E56D5" w:rsidRDefault="008E56D5" w:rsidP="008E56D5">
      <w:pPr>
        <w:pStyle w:val="Listenabsatz"/>
        <w:numPr>
          <w:ilvl w:val="1"/>
          <w:numId w:val="9"/>
        </w:numPr>
      </w:pPr>
      <w:r>
        <w:t xml:space="preserve">Wird nach jedem Spiel zwischen zwei Spielern verglichen und bei dem Sieger geg. angepasst. </w:t>
      </w:r>
    </w:p>
    <w:p w:rsidR="004E3825" w:rsidRDefault="004E3825" w:rsidP="004E3825">
      <w:pPr>
        <w:pStyle w:val="berschrift2"/>
      </w:pPr>
      <w:r>
        <w:lastRenderedPageBreak/>
        <w:t>Verein</w:t>
      </w:r>
    </w:p>
    <w:p w:rsidR="00FE2464" w:rsidRDefault="00CF5482" w:rsidP="004E3825">
      <w:pPr>
        <w:pStyle w:val="Aufzhlungszeichen"/>
      </w:pPr>
      <w:r>
        <w:t xml:space="preserve">Eigenschaften: </w:t>
      </w:r>
    </w:p>
    <w:p w:rsidR="00FE2464" w:rsidRDefault="00FE2464" w:rsidP="00FE2464">
      <w:pPr>
        <w:pStyle w:val="Aufzhlungszeichen"/>
        <w:numPr>
          <w:ilvl w:val="1"/>
          <w:numId w:val="2"/>
        </w:numPr>
      </w:pPr>
      <w:r>
        <w:t>Stadt -&gt; Bundesland</w:t>
      </w:r>
    </w:p>
    <w:p w:rsidR="004E3825" w:rsidRDefault="00CF5482" w:rsidP="00FE2464">
      <w:pPr>
        <w:pStyle w:val="Aufzhlungszeichen"/>
        <w:numPr>
          <w:ilvl w:val="1"/>
          <w:numId w:val="2"/>
        </w:numPr>
      </w:pPr>
      <w:r>
        <w:t>Name</w:t>
      </w:r>
      <w:r w:rsidR="00312A7A">
        <w:t xml:space="preserve"> = TTV Stadt + Jahreszahl der Gründung</w:t>
      </w:r>
    </w:p>
    <w:p w:rsidR="00D2774C" w:rsidRDefault="00D2774C" w:rsidP="004E3825">
      <w:pPr>
        <w:pStyle w:val="Aufzhlungszeichen"/>
      </w:pPr>
      <w:r>
        <w:t>List</w:t>
      </w:r>
      <w:r w:rsidR="008A7CA8">
        <w:t>e</w:t>
      </w:r>
      <w:r>
        <w:t xml:space="preserve"> der </w:t>
      </w:r>
      <w:r w:rsidR="008E7F62">
        <w:t>Mitglieder</w:t>
      </w:r>
      <w:r w:rsidR="004A4C10">
        <w:t xml:space="preserve"> nach Spielstärke geordnet</w:t>
      </w:r>
      <w:r w:rsidR="008E7F62">
        <w:t xml:space="preserve">, die können in den Mannschaften in einer Saison spielen. </w:t>
      </w:r>
    </w:p>
    <w:p w:rsidR="00162E64" w:rsidRDefault="005206A2" w:rsidP="00162E64">
      <w:pPr>
        <w:pStyle w:val="Aufzhlungszeichen"/>
      </w:pPr>
      <w:r>
        <w:t xml:space="preserve">Jeder Verein </w:t>
      </w:r>
      <w:r w:rsidR="008A7CA8">
        <w:t xml:space="preserve">gehört zu einer Stadt, die zu einem Bundesland gehört </w:t>
      </w:r>
    </w:p>
    <w:p w:rsidR="00162E64" w:rsidRDefault="00656E77" w:rsidP="00162E64">
      <w:pPr>
        <w:pStyle w:val="Aufzhlungszeichen"/>
      </w:pPr>
      <w:r>
        <w:t>Die Vereine verli</w:t>
      </w:r>
      <w:r w:rsidR="00162E64">
        <w:t xml:space="preserve">eren keine Mitglieder, Mitglieder können den Verein nicht wechseln </w:t>
      </w:r>
    </w:p>
    <w:p w:rsidR="004A4C10" w:rsidRDefault="004A4C10" w:rsidP="00846CCA">
      <w:pPr>
        <w:pStyle w:val="Aufzhlungszeichen"/>
      </w:pPr>
      <w:r>
        <w:t>Invarianten</w:t>
      </w:r>
    </w:p>
    <w:p w:rsidR="004A4C10" w:rsidRDefault="004A4C10" w:rsidP="00846CCA">
      <w:pPr>
        <w:pStyle w:val="Aufzhlungszeichen"/>
        <w:numPr>
          <w:ilvl w:val="1"/>
          <w:numId w:val="2"/>
        </w:numPr>
      </w:pPr>
      <w:r>
        <w:t>Es gibt keinen Spieler in einer höheren Mannschaft, der eine geringere Spielstärke als irgendeins Spieler in einer unteren Mannschaft hat</w:t>
      </w:r>
    </w:p>
    <w:p w:rsidR="00312A7A" w:rsidRDefault="00312A7A" w:rsidP="00846CCA">
      <w:pPr>
        <w:pStyle w:val="Aufzhlungszeichen"/>
        <w:numPr>
          <w:ilvl w:val="1"/>
          <w:numId w:val="2"/>
        </w:numPr>
      </w:pPr>
      <w:r>
        <w:t xml:space="preserve">Jahreszahl liegt zw. 1930 und 2010 </w:t>
      </w:r>
    </w:p>
    <w:p w:rsidR="00FE2464" w:rsidRDefault="00FE2464" w:rsidP="00846CCA">
      <w:pPr>
        <w:pStyle w:val="Aufzhlungszeichen"/>
        <w:numPr>
          <w:ilvl w:val="1"/>
          <w:numId w:val="2"/>
        </w:numPr>
      </w:pPr>
      <w:r>
        <w:t xml:space="preserve">Die Liga muss zu dem </w:t>
      </w:r>
      <w:r w:rsidR="00A42E36">
        <w:t>Bundesland</w:t>
      </w:r>
      <w:r>
        <w:t xml:space="preserve"> passen, in dem die Stadt liegt </w:t>
      </w:r>
    </w:p>
    <w:p w:rsidR="00D2774C" w:rsidRDefault="00D2774C" w:rsidP="00D2774C">
      <w:pPr>
        <w:pStyle w:val="berschrift2"/>
      </w:pPr>
      <w:r>
        <w:t>Mannschaft</w:t>
      </w:r>
    </w:p>
    <w:p w:rsidR="00D2774C" w:rsidRDefault="004A4C10" w:rsidP="00D2774C">
      <w:pPr>
        <w:pStyle w:val="Aufzhlungszeichen"/>
      </w:pPr>
      <w:r>
        <w:t xml:space="preserve">Alle Spieler sind immer einsatzbereit.  </w:t>
      </w:r>
    </w:p>
    <w:p w:rsidR="005206A2" w:rsidRDefault="008C2484" w:rsidP="005206A2">
      <w:pPr>
        <w:pStyle w:val="Aufzhlungszeichen"/>
      </w:pPr>
      <w:r>
        <w:t>Spielt pro Saison in einer Liga</w:t>
      </w:r>
    </w:p>
    <w:p w:rsidR="005206A2" w:rsidRDefault="008A7CA8" w:rsidP="005206A2">
      <w:pPr>
        <w:pStyle w:val="Aufzhlungszeichen"/>
      </w:pPr>
      <w:r>
        <w:t>Name</w:t>
      </w:r>
      <w:r w:rsidR="00312A7A">
        <w:t>:</w:t>
      </w:r>
      <w:r>
        <w:t xml:space="preserve"> Vereinsname + </w:t>
      </w:r>
      <w:r w:rsidR="00312A7A">
        <w:t>Nummer</w:t>
      </w:r>
      <w:r>
        <w:t xml:space="preserve"> </w:t>
      </w:r>
    </w:p>
    <w:p w:rsidR="005206A2" w:rsidRDefault="005206A2" w:rsidP="005206A2">
      <w:pPr>
        <w:pStyle w:val="Aufzhlungszeichen"/>
      </w:pPr>
      <w:r>
        <w:t>Invarianten:</w:t>
      </w:r>
    </w:p>
    <w:p w:rsidR="005206A2" w:rsidRDefault="005206A2" w:rsidP="005206A2">
      <w:pPr>
        <w:pStyle w:val="Aufzhlungszeichen"/>
        <w:numPr>
          <w:ilvl w:val="1"/>
          <w:numId w:val="2"/>
        </w:numPr>
      </w:pPr>
      <w:r>
        <w:t xml:space="preserve">Alle Spieler mit höherer Nummer müssen auch eine bessere Spielstärke als die Spieler mit kleinerer Nummer haben. </w:t>
      </w:r>
    </w:p>
    <w:p w:rsidR="008A7CA8" w:rsidRPr="00D2774C" w:rsidRDefault="008A7CA8" w:rsidP="005206A2">
      <w:pPr>
        <w:pStyle w:val="Aufzhlungszeichen"/>
        <w:numPr>
          <w:ilvl w:val="1"/>
          <w:numId w:val="2"/>
        </w:numPr>
      </w:pPr>
      <w:r>
        <w:t xml:space="preserve">Die gemeldete Liga muss zur Stadt des Vereins passen. </w:t>
      </w:r>
    </w:p>
    <w:p w:rsidR="00D2774C" w:rsidRDefault="00D2774C" w:rsidP="00D2774C">
      <w:pPr>
        <w:pStyle w:val="berschrift2"/>
      </w:pPr>
      <w:r>
        <w:t>Liga</w:t>
      </w:r>
    </w:p>
    <w:p w:rsidR="00D2774C" w:rsidRDefault="00D2774C" w:rsidP="00D2774C">
      <w:pPr>
        <w:pStyle w:val="Aufzhlungszeichen"/>
      </w:pPr>
      <w:r>
        <w:t xml:space="preserve">Hat </w:t>
      </w:r>
      <w:r w:rsidR="006332FE">
        <w:t>höchstens</w:t>
      </w:r>
      <w:r>
        <w:t xml:space="preserve"> eine übergeordnete Liga</w:t>
      </w:r>
    </w:p>
    <w:p w:rsidR="00D2774C" w:rsidRDefault="004A4C10" w:rsidP="00D2774C">
      <w:pPr>
        <w:pStyle w:val="Aufzhlungszeichen"/>
      </w:pPr>
      <w:r>
        <w:t>Kann</w:t>
      </w:r>
      <w:r w:rsidR="00D2774C">
        <w:t xml:space="preserve"> mehrere untergeordnete Ligen</w:t>
      </w:r>
      <w:r>
        <w:t xml:space="preserve"> haben</w:t>
      </w:r>
    </w:p>
    <w:p w:rsidR="004A4C10" w:rsidRDefault="004A4C10" w:rsidP="00846CCA">
      <w:pPr>
        <w:pStyle w:val="Aufzhlungszeichen"/>
      </w:pPr>
      <w:r>
        <w:t>Invarianten</w:t>
      </w:r>
    </w:p>
    <w:p w:rsidR="004A4C10" w:rsidRDefault="004A4C10" w:rsidP="00846CCA">
      <w:pPr>
        <w:pStyle w:val="Aufzhlungszeichen"/>
        <w:numPr>
          <w:ilvl w:val="1"/>
          <w:numId w:val="2"/>
        </w:numPr>
      </w:pPr>
      <w:r>
        <w:t>Wenn Liga A in der Liste der untergeordneten Ligen von Liga B ist, muss A auch die übergeordnete Liga von B sein</w:t>
      </w:r>
    </w:p>
    <w:p w:rsidR="008A7CA8" w:rsidRDefault="008A7CA8" w:rsidP="00846CCA">
      <w:pPr>
        <w:pStyle w:val="Aufzhlungszeichen"/>
        <w:numPr>
          <w:ilvl w:val="1"/>
          <w:numId w:val="2"/>
        </w:numPr>
      </w:pPr>
      <w:r>
        <w:t xml:space="preserve">In jeder Liga kann von jedem Verein nur genau eine Mannschaft vertreten sein. </w:t>
      </w:r>
    </w:p>
    <w:p w:rsidR="00846CCA" w:rsidRDefault="004A4C10" w:rsidP="00846CCA">
      <w:pPr>
        <w:pStyle w:val="berschrift2"/>
      </w:pPr>
      <w:r>
        <w:t>Saison</w:t>
      </w:r>
    </w:p>
    <w:p w:rsidR="004A4C10" w:rsidRDefault="00FD0078" w:rsidP="004A4C10">
      <w:pPr>
        <w:pStyle w:val="Aufzhlungszeichen"/>
      </w:pPr>
      <w:r>
        <w:t>Repräsentiert eine Spielzeit</w:t>
      </w:r>
    </w:p>
    <w:p w:rsidR="00FD0078" w:rsidRDefault="00FD0078" w:rsidP="004A4C10">
      <w:pPr>
        <w:pStyle w:val="Aufzhlungszeichen"/>
      </w:pPr>
      <w:r>
        <w:t xml:space="preserve">Alle Mannschaften aller Ligen spielen gegeneinander </w:t>
      </w:r>
    </w:p>
    <w:p w:rsidR="00846CCA" w:rsidRDefault="00846CCA" w:rsidP="004A4C10">
      <w:pPr>
        <w:pStyle w:val="Aufzhlungszeichen"/>
      </w:pPr>
      <w:r>
        <w:t>Eigenschaften</w:t>
      </w:r>
    </w:p>
    <w:p w:rsidR="00846CCA" w:rsidRDefault="00846CCA" w:rsidP="00846CCA">
      <w:pPr>
        <w:pStyle w:val="Aufzhlungszeichen"/>
        <w:numPr>
          <w:ilvl w:val="1"/>
          <w:numId w:val="2"/>
        </w:numPr>
      </w:pPr>
      <w:r>
        <w:t>Hat Name, der sie eindeutig identifiziert</w:t>
      </w:r>
    </w:p>
    <w:p w:rsidR="00846CCA" w:rsidRDefault="00846CCA" w:rsidP="00846CCA">
      <w:pPr>
        <w:pStyle w:val="Aufzhlungszeichen"/>
        <w:numPr>
          <w:ilvl w:val="1"/>
          <w:numId w:val="2"/>
        </w:numPr>
      </w:pPr>
      <w:r>
        <w:t xml:space="preserve">Hat Anfangs- und Enddatum </w:t>
      </w:r>
    </w:p>
    <w:p w:rsidR="00FD0078" w:rsidRDefault="00FD0078" w:rsidP="00846CCA">
      <w:pPr>
        <w:pStyle w:val="Aufzhlungszeichen"/>
        <w:numPr>
          <w:ilvl w:val="1"/>
          <w:numId w:val="2"/>
        </w:numPr>
      </w:pPr>
      <w:r>
        <w:t>Liste der Spiele, die stattgefunden haben</w:t>
      </w:r>
    </w:p>
    <w:p w:rsidR="00846CCA" w:rsidRDefault="00846CCA" w:rsidP="00846CCA">
      <w:pPr>
        <w:pStyle w:val="Aufzhlungszeichen"/>
      </w:pPr>
      <w:r>
        <w:t>Ablauf</w:t>
      </w:r>
    </w:p>
    <w:p w:rsidR="00726E72" w:rsidRDefault="00726E72" w:rsidP="00846CCA">
      <w:pPr>
        <w:pStyle w:val="Aufzhlungszeichen"/>
        <w:numPr>
          <w:ilvl w:val="1"/>
          <w:numId w:val="2"/>
        </w:numPr>
      </w:pPr>
      <w:r>
        <w:t xml:space="preserve">0) Alle Vereine </w:t>
      </w:r>
      <w:r w:rsidR="007C5A61">
        <w:t>besetzen ihre</w:t>
      </w:r>
      <w:r>
        <w:t xml:space="preserve"> Mannschaften </w:t>
      </w:r>
      <w:r w:rsidR="005206A2">
        <w:t xml:space="preserve">der </w:t>
      </w:r>
      <w:proofErr w:type="spellStart"/>
      <w:r w:rsidR="005206A2">
        <w:t>jew</w:t>
      </w:r>
      <w:proofErr w:type="spellEnd"/>
      <w:r w:rsidR="005206A2">
        <w:t>. Liga</w:t>
      </w:r>
      <w:r>
        <w:t xml:space="preserve"> </w:t>
      </w:r>
      <w:r w:rsidR="007C5A61">
        <w:t>mit Spielern</w:t>
      </w:r>
    </w:p>
    <w:p w:rsidR="00846CCA" w:rsidRDefault="00846CCA" w:rsidP="004B67ED">
      <w:pPr>
        <w:pStyle w:val="Listenabsatz"/>
        <w:numPr>
          <w:ilvl w:val="1"/>
          <w:numId w:val="2"/>
        </w:numPr>
      </w:pPr>
      <w:r>
        <w:t>1) Für jede Liga: jede Man</w:t>
      </w:r>
      <w:r w:rsidR="00181727">
        <w:t xml:space="preserve">nschaft spielt gegen jede andere (s. </w:t>
      </w:r>
      <w:r w:rsidR="004B67ED" w:rsidRPr="004B67ED">
        <w:t>Mannschaftsspiel</w:t>
      </w:r>
      <w:r w:rsidR="00181727">
        <w:t xml:space="preserve">) </w:t>
      </w:r>
    </w:p>
    <w:p w:rsidR="008C2484" w:rsidRDefault="00181727" w:rsidP="00846CCA">
      <w:pPr>
        <w:pStyle w:val="Aufzhlungszeichen"/>
        <w:numPr>
          <w:ilvl w:val="1"/>
          <w:numId w:val="2"/>
        </w:numPr>
      </w:pPr>
      <w:r>
        <w:t>2) am Ende</w:t>
      </w:r>
      <w:r w:rsidR="008C2484">
        <w:t>:</w:t>
      </w:r>
      <w:r>
        <w:t xml:space="preserve"> </w:t>
      </w:r>
    </w:p>
    <w:p w:rsidR="008C2484" w:rsidRDefault="008C2484" w:rsidP="008C2484">
      <w:pPr>
        <w:pStyle w:val="Aufzhlungszeichen"/>
        <w:numPr>
          <w:ilvl w:val="2"/>
          <w:numId w:val="2"/>
        </w:numPr>
      </w:pPr>
      <w:r>
        <w:t xml:space="preserve">Die letzten Mannschaften steigen ab in die </w:t>
      </w:r>
      <w:r w:rsidR="007C5A61">
        <w:t xml:space="preserve">untere </w:t>
      </w:r>
      <w:r>
        <w:t>Liga gemäß Stadt</w:t>
      </w:r>
      <w:r w:rsidR="008D39E0">
        <w:br/>
        <w:t xml:space="preserve">Aber nur, wenn die </w:t>
      </w:r>
      <w:proofErr w:type="spellStart"/>
      <w:r w:rsidR="008D39E0">
        <w:t>jew</w:t>
      </w:r>
      <w:proofErr w:type="spellEnd"/>
      <w:r w:rsidR="008D39E0">
        <w:t xml:space="preserve">. Liga voll ist. </w:t>
      </w:r>
    </w:p>
    <w:p w:rsidR="00181727" w:rsidRDefault="00181727" w:rsidP="008C2484">
      <w:pPr>
        <w:pStyle w:val="Aufzhlungszeichen"/>
        <w:numPr>
          <w:ilvl w:val="2"/>
          <w:numId w:val="2"/>
        </w:numPr>
      </w:pPr>
      <w:r>
        <w:lastRenderedPageBreak/>
        <w:t>alle erste</w:t>
      </w:r>
      <w:r w:rsidR="008C2484">
        <w:t>n</w:t>
      </w:r>
      <w:r>
        <w:t xml:space="preserve"> Mannschaften gleichgestellter Ligen </w:t>
      </w:r>
      <w:r w:rsidR="008C2484">
        <w:t xml:space="preserve">spielen </w:t>
      </w:r>
      <w:r>
        <w:t xml:space="preserve">gegeneinander. </w:t>
      </w:r>
      <w:r>
        <w:br/>
        <w:t>Die beste</w:t>
      </w:r>
      <w:r w:rsidR="008C2484">
        <w:t>n Mannschaften steigen auf, je nach Anzahl der Plätze.</w:t>
      </w:r>
      <w:r>
        <w:br/>
        <w:t xml:space="preserve">In der Bundesliga wird die beste Mannschaft zum „Meister“ gekürt. </w:t>
      </w:r>
      <w:r w:rsidR="008C2484">
        <w:br/>
      </w:r>
    </w:p>
    <w:p w:rsidR="00726E72" w:rsidRDefault="00726E72" w:rsidP="00846CCA">
      <w:pPr>
        <w:pStyle w:val="Aufzhlungszeichen"/>
        <w:numPr>
          <w:ilvl w:val="1"/>
          <w:numId w:val="2"/>
        </w:numPr>
      </w:pPr>
      <w:r>
        <w:t xml:space="preserve">Es wird ein ausführlicher Spielbericht </w:t>
      </w:r>
      <w:r w:rsidR="007C5A61">
        <w:t>über alle Spiele</w:t>
      </w:r>
      <w:r w:rsidR="007C5A61" w:rsidRPr="007C5A61">
        <w:t xml:space="preserve"> </w:t>
      </w:r>
      <w:r w:rsidR="007C5A61">
        <w:t>erstellt</w:t>
      </w:r>
    </w:p>
    <w:p w:rsidR="00FD0078" w:rsidRDefault="00FD0078" w:rsidP="00FD0078">
      <w:pPr>
        <w:pStyle w:val="Aufzhlungszeichen"/>
      </w:pPr>
      <w:r>
        <w:t>Funktionalität</w:t>
      </w:r>
    </w:p>
    <w:p w:rsidR="00FD0078" w:rsidRDefault="00FD0078" w:rsidP="00FD0078">
      <w:pPr>
        <w:pStyle w:val="Aufzhlungszeichen"/>
        <w:numPr>
          <w:ilvl w:val="1"/>
          <w:numId w:val="2"/>
        </w:numPr>
      </w:pPr>
      <w:r>
        <w:t xml:space="preserve">Zu jeder Saison </w:t>
      </w:r>
      <w:r w:rsidR="007D5412">
        <w:t xml:space="preserve">gibt es detaillierte Auswertungen über einen Berichtsgenerator </w:t>
      </w:r>
    </w:p>
    <w:p w:rsidR="00726E72" w:rsidRDefault="00762C01" w:rsidP="00726E72">
      <w:pPr>
        <w:pStyle w:val="berschrift2"/>
      </w:pPr>
      <w:r>
        <w:t>Wettkampf</w:t>
      </w:r>
    </w:p>
    <w:p w:rsidR="00726E72" w:rsidRDefault="00726E72" w:rsidP="00726E72">
      <w:pPr>
        <w:pStyle w:val="Aufzhlungszeichen"/>
      </w:pPr>
      <w:r>
        <w:t>Eigenschaften: Gastmannschaft, Heimmannschaft</w:t>
      </w:r>
    </w:p>
    <w:p w:rsidR="00762C01" w:rsidRDefault="007C5A61" w:rsidP="00726E72">
      <w:pPr>
        <w:pStyle w:val="Aufzhlungszeichen"/>
      </w:pPr>
      <w:r>
        <w:t>Modus</w:t>
      </w:r>
      <w:r w:rsidR="00762C01">
        <w:t xml:space="preserve"> flexibel</w:t>
      </w:r>
      <w:r>
        <w:t xml:space="preserve">: </w:t>
      </w:r>
    </w:p>
    <w:p w:rsidR="007C5A61" w:rsidRDefault="007C5A61" w:rsidP="00762C01">
      <w:pPr>
        <w:pStyle w:val="Aufzhlungszeichen"/>
        <w:numPr>
          <w:ilvl w:val="1"/>
          <w:numId w:val="2"/>
        </w:numPr>
      </w:pPr>
      <w:r>
        <w:t>jeder Spieler gegen jeden</w:t>
      </w:r>
      <w:r w:rsidR="00762C01">
        <w:t xml:space="preserve"> </w:t>
      </w:r>
    </w:p>
    <w:p w:rsidR="00762C01" w:rsidRDefault="00762C01" w:rsidP="00762C01">
      <w:pPr>
        <w:pStyle w:val="Aufzhlungszeichen"/>
        <w:numPr>
          <w:ilvl w:val="1"/>
          <w:numId w:val="2"/>
        </w:numPr>
      </w:pPr>
      <w:r>
        <w:t>oder auch mit Doppel</w:t>
      </w:r>
    </w:p>
    <w:p w:rsidR="00762C01" w:rsidRDefault="00762C01" w:rsidP="00762C01">
      <w:pPr>
        <w:pStyle w:val="Aufzhlungszeichen"/>
      </w:pPr>
      <w:r>
        <w:t>Invarianten</w:t>
      </w:r>
    </w:p>
    <w:p w:rsidR="00762C01" w:rsidRPr="00726E72" w:rsidRDefault="00762C01" w:rsidP="00762C01">
      <w:pPr>
        <w:pStyle w:val="Aufzhlungszeichen"/>
        <w:numPr>
          <w:ilvl w:val="1"/>
          <w:numId w:val="2"/>
        </w:numPr>
      </w:pPr>
      <w:proofErr w:type="spellStart"/>
      <w:r>
        <w:t>Gastm</w:t>
      </w:r>
      <w:proofErr w:type="spellEnd"/>
      <w:r>
        <w:t xml:space="preserve">. Und </w:t>
      </w:r>
      <w:proofErr w:type="spellStart"/>
      <w:r>
        <w:t>Heimm</w:t>
      </w:r>
      <w:proofErr w:type="spellEnd"/>
      <w:r>
        <w:t xml:space="preserve">. Haben gleich viele Spieler. </w:t>
      </w:r>
    </w:p>
    <w:p w:rsidR="00762C01" w:rsidRDefault="00762C01" w:rsidP="00762C01">
      <w:pPr>
        <w:pStyle w:val="Aufzhlungszeichen"/>
        <w:numPr>
          <w:ilvl w:val="0"/>
          <w:numId w:val="0"/>
        </w:numPr>
        <w:ind w:left="432"/>
      </w:pPr>
    </w:p>
    <w:p w:rsidR="00762C01" w:rsidRDefault="00762C01" w:rsidP="00762C01">
      <w:pPr>
        <w:pStyle w:val="berschrift2"/>
      </w:pPr>
      <w:proofErr w:type="spellStart"/>
      <w:r>
        <w:t>WettkampfSpiel</w:t>
      </w:r>
      <w:proofErr w:type="spellEnd"/>
    </w:p>
    <w:p w:rsidR="007C5A61" w:rsidRDefault="007C5A61" w:rsidP="00762C01">
      <w:pPr>
        <w:pStyle w:val="Aufzhlungszeichen"/>
      </w:pPr>
      <w:r>
        <w:t xml:space="preserve">3 Gewinnsätze, </w:t>
      </w:r>
      <w:proofErr w:type="spellStart"/>
      <w:r>
        <w:t>jew</w:t>
      </w:r>
      <w:proofErr w:type="spellEnd"/>
      <w:r>
        <w:t>. Bis 11</w:t>
      </w:r>
      <w:r w:rsidR="009225C4">
        <w:t>, am Ende zwei Unterschied</w:t>
      </w:r>
    </w:p>
    <w:p w:rsidR="007C5A61" w:rsidRDefault="007C5A61" w:rsidP="00762C01">
      <w:pPr>
        <w:pStyle w:val="Aufzhlungszeichen"/>
      </w:pPr>
      <w:r>
        <w:t xml:space="preserve">Jeder Ballwechsel dauert </w:t>
      </w:r>
      <w:r w:rsidR="003E4DC1">
        <w:t xml:space="preserve">die Zeit T (z.B. eine Sekunde) </w:t>
      </w:r>
    </w:p>
    <w:p w:rsidR="007C5A61" w:rsidRDefault="007C5A61" w:rsidP="00762C01">
      <w:pPr>
        <w:pStyle w:val="Aufzhlungszeichen"/>
      </w:pPr>
      <w:r>
        <w:t>6er M. spielen an 3 Platten, 4er M. an 2</w:t>
      </w:r>
    </w:p>
    <w:p w:rsidR="007C5A61" w:rsidRDefault="007C5A61" w:rsidP="00762C01">
      <w:pPr>
        <w:pStyle w:val="Aufzhlungszeichen"/>
      </w:pPr>
      <w:r>
        <w:t>Sowie eine Platte frei wird, kann ein neues Spiel daran stattfinden</w:t>
      </w:r>
    </w:p>
    <w:p w:rsidR="003E4DC1" w:rsidRDefault="00D20BFB" w:rsidP="00762C01">
      <w:pPr>
        <w:pStyle w:val="Aufzhlungszeichen"/>
      </w:pPr>
      <w:r>
        <w:t>In das Spiel fließt die Spielstärke</w:t>
      </w:r>
      <w:r w:rsidR="009225C4">
        <w:t xml:space="preserve"> ein</w:t>
      </w:r>
      <w:r>
        <w:t xml:space="preserve">. </w:t>
      </w:r>
      <w:r>
        <w:br/>
        <w:t xml:space="preserve">Bei jedem Ballwechsel ergibt sich der </w:t>
      </w:r>
      <w:r w:rsidR="009225C4">
        <w:t xml:space="preserve">Ausgang durch Zufall gewichtet aufgrund der Spielstärke. </w:t>
      </w:r>
    </w:p>
    <w:p w:rsidR="003E4DC1" w:rsidRDefault="003E4DC1" w:rsidP="00762C01">
      <w:pPr>
        <w:pStyle w:val="Aufzhlungszeichen"/>
      </w:pPr>
      <w:r>
        <w:t>Es gibt ein detailliertes Protokoll</w:t>
      </w:r>
    </w:p>
    <w:p w:rsidR="00D20BFB" w:rsidRDefault="003E4DC1" w:rsidP="00762C01">
      <w:pPr>
        <w:pStyle w:val="Aufzhlungszeichen"/>
      </w:pPr>
      <w:r>
        <w:t>Nach jedem Spiel wird die Spielstärke des Siegers erhöht:</w:t>
      </w:r>
    </w:p>
    <w:p w:rsidR="003E4DC1" w:rsidRDefault="003E4DC1" w:rsidP="00762C01">
      <w:pPr>
        <w:pStyle w:val="Aufzhlungszeichen"/>
        <w:numPr>
          <w:ilvl w:val="1"/>
          <w:numId w:val="2"/>
        </w:numPr>
      </w:pPr>
      <w:r>
        <w:t>1 Pkt. Bei gleicher Spielstärke</w:t>
      </w:r>
    </w:p>
    <w:p w:rsidR="003E4DC1" w:rsidRDefault="003E4DC1" w:rsidP="00762C01">
      <w:pPr>
        <w:pStyle w:val="Aufzhlungszeichen"/>
        <w:numPr>
          <w:ilvl w:val="1"/>
          <w:numId w:val="2"/>
        </w:numPr>
      </w:pPr>
      <w:r>
        <w:t xml:space="preserve">2 Pkt. Wenn besserer Spieler geschlagen wird. </w:t>
      </w:r>
    </w:p>
    <w:p w:rsidR="00D2774C" w:rsidRDefault="00AA072D" w:rsidP="00D2774C">
      <w:pPr>
        <w:pStyle w:val="berschrift2"/>
      </w:pPr>
      <w:r>
        <w:t>TT-Welt</w:t>
      </w:r>
    </w:p>
    <w:p w:rsidR="00D2774C" w:rsidRDefault="00D2774C" w:rsidP="00D2774C">
      <w:pPr>
        <w:pStyle w:val="Aufzhlungszeichen"/>
      </w:pPr>
      <w:r>
        <w:t xml:space="preserve">Ist die Klammer </w:t>
      </w:r>
      <w:proofErr w:type="spellStart"/>
      <w:r>
        <w:t>außenrum</w:t>
      </w:r>
      <w:proofErr w:type="spellEnd"/>
      <w:r>
        <w:t xml:space="preserve">. </w:t>
      </w:r>
    </w:p>
    <w:p w:rsidR="00D2774C" w:rsidRDefault="00D2774C" w:rsidP="00D2774C">
      <w:pPr>
        <w:pStyle w:val="Aufzhlungszeichen"/>
      </w:pPr>
      <w:r>
        <w:t>Es gibt eine Liste aller Vereine</w:t>
      </w:r>
    </w:p>
    <w:p w:rsidR="004A4C10" w:rsidRDefault="004A4C10" w:rsidP="00D2774C">
      <w:pPr>
        <w:pStyle w:val="Aufzhlungszeichen"/>
      </w:pPr>
      <w:r>
        <w:t>Es gibt eine Liste der Liegen</w:t>
      </w:r>
    </w:p>
    <w:p w:rsidR="00BD0F3A" w:rsidRDefault="00BD0F3A" w:rsidP="00D2774C">
      <w:pPr>
        <w:pStyle w:val="Aufzhlungszeichen"/>
      </w:pPr>
      <w:r>
        <w:t>Funktionalität</w:t>
      </w:r>
    </w:p>
    <w:p w:rsidR="00BD0F3A" w:rsidRDefault="00BD0F3A" w:rsidP="00BD0F3A">
      <w:pPr>
        <w:pStyle w:val="Aufzhlungszeichen"/>
        <w:numPr>
          <w:ilvl w:val="1"/>
          <w:numId w:val="2"/>
        </w:numPr>
      </w:pPr>
      <w:r>
        <w:t>Speichern u. Laden</w:t>
      </w:r>
    </w:p>
    <w:p w:rsidR="00BD0F3A" w:rsidRDefault="00BD0F3A" w:rsidP="00BD0F3A">
      <w:pPr>
        <w:pStyle w:val="Aufzhlungszeichen"/>
        <w:numPr>
          <w:ilvl w:val="1"/>
          <w:numId w:val="2"/>
        </w:numPr>
      </w:pPr>
      <w:r>
        <w:t>Anlegen und durchführen einer Saison</w:t>
      </w:r>
    </w:p>
    <w:p w:rsidR="006332FE" w:rsidRDefault="006332FE" w:rsidP="006332FE">
      <w:pPr>
        <w:pStyle w:val="Aufzhlungszeichen"/>
      </w:pPr>
      <w:r>
        <w:t>Struktur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 xml:space="preserve">Bundesliga 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Landesliga Nord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Regionalliga Schleswig-Holstein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Niedersachsen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Berlin-Brandenburg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LL Mitte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Pfalz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lastRenderedPageBreak/>
        <w:t>RL NRW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Hessen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>RL Sachsen</w:t>
      </w:r>
    </w:p>
    <w:p w:rsidR="006332FE" w:rsidRDefault="006332FE" w:rsidP="006332FE">
      <w:pPr>
        <w:pStyle w:val="Aufzhlungszeichen"/>
        <w:numPr>
          <w:ilvl w:val="2"/>
          <w:numId w:val="2"/>
        </w:numPr>
      </w:pPr>
      <w:r>
        <w:t xml:space="preserve">LL Süd </w:t>
      </w:r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 xml:space="preserve">RL </w:t>
      </w:r>
      <w:proofErr w:type="spellStart"/>
      <w:r>
        <w:t>BaWü</w:t>
      </w:r>
      <w:proofErr w:type="spellEnd"/>
    </w:p>
    <w:p w:rsidR="006332FE" w:rsidRDefault="006332FE" w:rsidP="006332FE">
      <w:pPr>
        <w:pStyle w:val="Aufzhlungszeichen"/>
        <w:numPr>
          <w:ilvl w:val="3"/>
          <w:numId w:val="2"/>
        </w:numPr>
      </w:pPr>
      <w:r>
        <w:t xml:space="preserve">RL Bayern </w:t>
      </w:r>
    </w:p>
    <w:p w:rsidR="006332FE" w:rsidRDefault="006332FE" w:rsidP="006332FE">
      <w:pPr>
        <w:pStyle w:val="Aufzhlungszeichen"/>
      </w:pPr>
      <w:r>
        <w:t>Mannschaftsgröße</w:t>
      </w:r>
    </w:p>
    <w:p w:rsidR="006332FE" w:rsidRDefault="006332FE" w:rsidP="00EB4FB6">
      <w:pPr>
        <w:pStyle w:val="Aufzhlungszeichen"/>
        <w:numPr>
          <w:ilvl w:val="1"/>
          <w:numId w:val="2"/>
        </w:numPr>
      </w:pPr>
      <w:r>
        <w:t>6er Mannschaften</w:t>
      </w:r>
    </w:p>
    <w:p w:rsidR="006332FE" w:rsidRDefault="006332FE" w:rsidP="006332FE">
      <w:pPr>
        <w:pStyle w:val="Aufzhlungszeichen"/>
      </w:pPr>
      <w:proofErr w:type="spellStart"/>
      <w:r>
        <w:t>Ligengröße</w:t>
      </w:r>
      <w:proofErr w:type="spellEnd"/>
      <w:r>
        <w:t>: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>BL: bis zu 6 M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>LL: bis zu 5 M</w:t>
      </w:r>
    </w:p>
    <w:p w:rsidR="006332FE" w:rsidRDefault="006332FE" w:rsidP="006332FE">
      <w:pPr>
        <w:pStyle w:val="Aufzhlungszeichen"/>
        <w:numPr>
          <w:ilvl w:val="1"/>
          <w:numId w:val="2"/>
        </w:numPr>
      </w:pPr>
      <w:r>
        <w:t xml:space="preserve">RL: </w:t>
      </w:r>
      <w:r w:rsidR="00B14185">
        <w:t>bis zu</w:t>
      </w:r>
      <w:r>
        <w:t xml:space="preserve"> 1</w:t>
      </w:r>
      <w:r w:rsidR="00BC49D0">
        <w:t>0</w:t>
      </w:r>
      <w:r>
        <w:t xml:space="preserve"> M </w:t>
      </w:r>
    </w:p>
    <w:p w:rsidR="004A4C10" w:rsidRDefault="004A4C10" w:rsidP="00D2774C">
      <w:pPr>
        <w:pStyle w:val="Aufzhlungszeichen"/>
      </w:pPr>
      <w:r>
        <w:t xml:space="preserve">Es wird immer saisonweise gespielt (S. Saison) </w:t>
      </w:r>
    </w:p>
    <w:p w:rsidR="00BC49D0" w:rsidRDefault="00AA072D" w:rsidP="00AA072D">
      <w:pPr>
        <w:pStyle w:val="Aufzhlungszeichen"/>
        <w:numPr>
          <w:ilvl w:val="1"/>
          <w:numId w:val="2"/>
        </w:numPr>
      </w:pPr>
      <w:r>
        <w:t xml:space="preserve">Am Ende der Saison wird </w:t>
      </w:r>
    </w:p>
    <w:p w:rsidR="00BC49D0" w:rsidRDefault="00BC49D0" w:rsidP="00BC49D0">
      <w:pPr>
        <w:pStyle w:val="Aufzhlungszeichen"/>
        <w:numPr>
          <w:ilvl w:val="2"/>
          <w:numId w:val="2"/>
        </w:numPr>
      </w:pPr>
      <w:r>
        <w:t>Die Auf- und Abstiege durchgeführt</w:t>
      </w:r>
    </w:p>
    <w:p w:rsidR="00AA072D" w:rsidRPr="00D2774C" w:rsidRDefault="00BC49D0" w:rsidP="00BC49D0">
      <w:pPr>
        <w:pStyle w:val="Aufzhlungszeichen"/>
        <w:numPr>
          <w:ilvl w:val="2"/>
          <w:numId w:val="2"/>
        </w:numPr>
      </w:pPr>
      <w:r>
        <w:t>D</w:t>
      </w:r>
      <w:r w:rsidR="00AA072D">
        <w:t xml:space="preserve">er TT-Welt-Meister gekürt </w:t>
      </w:r>
    </w:p>
    <w:p w:rsidR="00D2774C" w:rsidRPr="00D2774C" w:rsidRDefault="00D2774C" w:rsidP="00D2774C"/>
    <w:p w:rsidR="00D2774C" w:rsidRPr="00D2774C" w:rsidRDefault="00D2774C" w:rsidP="00D2774C"/>
    <w:p w:rsidR="00D20BFB" w:rsidRDefault="00D20BFB" w:rsidP="00CF5482">
      <w:pPr>
        <w:pStyle w:val="berschrift1"/>
      </w:pPr>
      <w:r>
        <w:t>ImplementierungsDetail</w:t>
      </w:r>
    </w:p>
    <w:p w:rsidR="00D20BFB" w:rsidRDefault="00D20BFB" w:rsidP="00D20BFB">
      <w:pPr>
        <w:pStyle w:val="berschrift3"/>
      </w:pPr>
      <w:r>
        <w:t>OCP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Die Protokolle der einzelnen Spiele und der gesamten Saison werden in das </w:t>
      </w:r>
      <w:r w:rsidRPr="002575C3">
        <w:rPr>
          <w:b/>
        </w:rPr>
        <w:t>Dateisystem</w:t>
      </w:r>
      <w:r>
        <w:t xml:space="preserve"> geschrieben</w:t>
      </w:r>
    </w:p>
    <w:p w:rsidR="00D20BFB" w:rsidRDefault="00D20BFB" w:rsidP="00D20BFB">
      <w:pPr>
        <w:pStyle w:val="Listenabsatz"/>
        <w:numPr>
          <w:ilvl w:val="0"/>
          <w:numId w:val="6"/>
        </w:numPr>
      </w:pPr>
      <w:r>
        <w:t xml:space="preserve">Inhalte über </w:t>
      </w:r>
      <w:proofErr w:type="spellStart"/>
      <w:r w:rsidR="002575C3" w:rsidRPr="002575C3">
        <w:rPr>
          <w:b/>
        </w:rPr>
        <w:t>io</w:t>
      </w:r>
      <w:proofErr w:type="spellEnd"/>
      <w:r w:rsidR="002575C3" w:rsidRPr="002575C3">
        <w:rPr>
          <w:b/>
        </w:rPr>
        <w:t>-</w:t>
      </w:r>
      <w:r w:rsidRPr="002575C3">
        <w:rPr>
          <w:b/>
        </w:rPr>
        <w:t>Streams</w:t>
      </w:r>
    </w:p>
    <w:p w:rsidR="00D20BFB" w:rsidRDefault="00D20BFB" w:rsidP="00D20BFB">
      <w:pPr>
        <w:pStyle w:val="Listenabsatz"/>
        <w:numPr>
          <w:ilvl w:val="0"/>
          <w:numId w:val="6"/>
        </w:numPr>
      </w:pPr>
      <w:r>
        <w:t xml:space="preserve">Pfad-Verwaltung mit </w:t>
      </w:r>
      <w:proofErr w:type="spellStart"/>
      <w:r w:rsidRPr="002575C3">
        <w:rPr>
          <w:b/>
        </w:rPr>
        <w:t>nio</w:t>
      </w:r>
      <w:proofErr w:type="spellEnd"/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Für jeden Spieler wird in einer </w:t>
      </w:r>
      <w:r w:rsidR="002575C3" w:rsidRPr="002575C3">
        <w:rPr>
          <w:b/>
        </w:rPr>
        <w:t>JDBC-</w:t>
      </w:r>
      <w:r w:rsidRPr="002575C3">
        <w:rPr>
          <w:b/>
        </w:rPr>
        <w:t>Datenbank-Tabelle</w:t>
      </w:r>
      <w:r>
        <w:t xml:space="preserve"> gespeichert, welche Spiele er durchgeführt hat (Mannschaft, Datum, Gegner) und wie sich seine Spielstärke entwickelt. </w:t>
      </w:r>
    </w:p>
    <w:p w:rsidR="005E20B1" w:rsidRDefault="00D20BFB" w:rsidP="005E20B1">
      <w:pPr>
        <w:pStyle w:val="Listenabsatz"/>
        <w:numPr>
          <w:ilvl w:val="0"/>
          <w:numId w:val="7"/>
        </w:numPr>
      </w:pPr>
      <w:r>
        <w:t xml:space="preserve">Die Spiele </w:t>
      </w:r>
      <w:r w:rsidR="002575C3">
        <w:t xml:space="preserve">einer Saison </w:t>
      </w:r>
      <w:r>
        <w:t xml:space="preserve">werden </w:t>
      </w:r>
      <w:r w:rsidR="005E20B1">
        <w:t xml:space="preserve">als </w:t>
      </w:r>
      <w:r w:rsidR="005E20B1" w:rsidRPr="005E20B1">
        <w:rPr>
          <w:b/>
        </w:rPr>
        <w:t>Queue</w:t>
      </w:r>
      <w:r w:rsidR="005E20B1">
        <w:t xml:space="preserve"> zusammengestellt und </w:t>
      </w:r>
      <w:r>
        <w:t xml:space="preserve">mit </w:t>
      </w:r>
      <w:r w:rsidRPr="002575C3">
        <w:rPr>
          <w:b/>
        </w:rPr>
        <w:t>Multi-Threading</w:t>
      </w:r>
      <w:r>
        <w:t xml:space="preserve"> </w:t>
      </w:r>
      <w:r w:rsidR="005E20B1">
        <w:t>nacheinander ausgeführt.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Die Mannschaften müssen nicht immer neu gebildet werden, sondern werden über </w:t>
      </w:r>
      <w:proofErr w:type="spellStart"/>
      <w:r w:rsidRPr="002575C3">
        <w:rPr>
          <w:b/>
        </w:rPr>
        <w:t>Objektserialisierung</w:t>
      </w:r>
      <w:proofErr w:type="spellEnd"/>
      <w:r>
        <w:t xml:space="preserve"> geladen und gespeichert. </w:t>
      </w:r>
    </w:p>
    <w:p w:rsidR="00D20BFB" w:rsidRDefault="00D20BFB" w:rsidP="00D20BFB">
      <w:pPr>
        <w:pStyle w:val="Listenabsatz"/>
        <w:numPr>
          <w:ilvl w:val="0"/>
          <w:numId w:val="7"/>
        </w:numPr>
      </w:pPr>
      <w:r>
        <w:t xml:space="preserve">Es muss ein ausführliches </w:t>
      </w:r>
      <w:proofErr w:type="spellStart"/>
      <w:r w:rsidRPr="002575C3">
        <w:rPr>
          <w:b/>
        </w:rPr>
        <w:t>Exception</w:t>
      </w:r>
      <w:proofErr w:type="spellEnd"/>
      <w:r>
        <w:t xml:space="preserve">-Handling geben. </w:t>
      </w:r>
      <w:r>
        <w:br/>
        <w:t xml:space="preserve">Dazu wird eine kleine </w:t>
      </w:r>
      <w:proofErr w:type="spellStart"/>
      <w:r>
        <w:t>Hierachie</w:t>
      </w:r>
      <w:proofErr w:type="spellEnd"/>
      <w:r>
        <w:t xml:space="preserve"> von neuen </w:t>
      </w:r>
      <w:proofErr w:type="spellStart"/>
      <w:r>
        <w:t>Exceptions</w:t>
      </w:r>
      <w:proofErr w:type="spellEnd"/>
      <w:r>
        <w:t xml:space="preserve"> eingeführt, die auch sporadisch mal geworfen werden können. </w:t>
      </w:r>
    </w:p>
    <w:p w:rsidR="007D5412" w:rsidRDefault="007D5412" w:rsidP="00D20BFB">
      <w:pPr>
        <w:pStyle w:val="Listenabsatz"/>
        <w:numPr>
          <w:ilvl w:val="0"/>
          <w:numId w:val="7"/>
        </w:numPr>
      </w:pPr>
      <w:r>
        <w:t xml:space="preserve">Der Berichtsgenerator wird über </w:t>
      </w:r>
      <w:r w:rsidRPr="002575C3">
        <w:rPr>
          <w:b/>
        </w:rPr>
        <w:t>Streams und Lambdas</w:t>
      </w:r>
      <w:r>
        <w:t xml:space="preserve"> implementiert. </w:t>
      </w:r>
    </w:p>
    <w:p w:rsidR="002575C3" w:rsidRDefault="002575C3" w:rsidP="00D20BFB">
      <w:pPr>
        <w:pStyle w:val="Listenabsatz"/>
        <w:numPr>
          <w:ilvl w:val="0"/>
          <w:numId w:val="7"/>
        </w:numPr>
      </w:pPr>
      <w:r>
        <w:t xml:space="preserve">Jeder Verein liefert seine </w:t>
      </w:r>
      <w:r w:rsidRPr="002575C3">
        <w:rPr>
          <w:b/>
        </w:rPr>
        <w:t>Liste</w:t>
      </w:r>
      <w:r>
        <w:t xml:space="preserve"> der Mannschaften sortiert nach Spielstärke</w:t>
      </w:r>
    </w:p>
    <w:p w:rsidR="002575C3" w:rsidRDefault="002575C3" w:rsidP="00D20BFB">
      <w:pPr>
        <w:pStyle w:val="Listenabsatz"/>
        <w:numPr>
          <w:ilvl w:val="0"/>
          <w:numId w:val="7"/>
        </w:numPr>
      </w:pPr>
      <w:r>
        <w:t xml:space="preserve">Die Spieler des Vereins werden als </w:t>
      </w:r>
      <w:r w:rsidRPr="002575C3">
        <w:rPr>
          <w:b/>
        </w:rPr>
        <w:t>Set</w:t>
      </w:r>
      <w:r>
        <w:t xml:space="preserve"> gespeichert. </w:t>
      </w:r>
    </w:p>
    <w:p w:rsidR="00413E24" w:rsidRDefault="00413E24" w:rsidP="00D20BFB">
      <w:pPr>
        <w:pStyle w:val="Listenabsatz"/>
        <w:numPr>
          <w:ilvl w:val="0"/>
          <w:numId w:val="7"/>
        </w:numPr>
      </w:pPr>
      <w:r>
        <w:t xml:space="preserve">Zur Ausgabe z.B. der Saison wird die </w:t>
      </w:r>
      <w:proofErr w:type="spellStart"/>
      <w:r w:rsidRPr="00413E24">
        <w:rPr>
          <w:b/>
        </w:rPr>
        <w:t>toString</w:t>
      </w:r>
      <w:proofErr w:type="spellEnd"/>
      <w:r w:rsidRPr="00413E24">
        <w:rPr>
          <w:b/>
        </w:rPr>
        <w:t>()-</w:t>
      </w:r>
      <w:r>
        <w:t xml:space="preserve">Funktion verwendet. </w:t>
      </w:r>
    </w:p>
    <w:p w:rsidR="00700A39" w:rsidRDefault="00700A39" w:rsidP="00D20BFB">
      <w:pPr>
        <w:pStyle w:val="Listenabsatz"/>
        <w:numPr>
          <w:ilvl w:val="0"/>
          <w:numId w:val="7"/>
        </w:numPr>
      </w:pPr>
      <w:r>
        <w:t xml:space="preserve">Die Regionen, Bundesländer und Städte werden über </w:t>
      </w:r>
      <w:proofErr w:type="spellStart"/>
      <w:r>
        <w:t>Enums</w:t>
      </w:r>
      <w:proofErr w:type="spellEnd"/>
      <w:r>
        <w:t xml:space="preserve"> angelegt. </w:t>
      </w:r>
    </w:p>
    <w:p w:rsidR="005B2E9A" w:rsidRPr="00D20BFB" w:rsidRDefault="005B2E9A" w:rsidP="00D20BFB">
      <w:pPr>
        <w:pStyle w:val="Listenabsatz"/>
        <w:numPr>
          <w:ilvl w:val="0"/>
          <w:numId w:val="7"/>
        </w:numPr>
      </w:pPr>
      <w:r>
        <w:t xml:space="preserve">Die Spieler werden über </w:t>
      </w:r>
      <w:proofErr w:type="spellStart"/>
      <w:r>
        <w:t>interfaces</w:t>
      </w:r>
      <w:proofErr w:type="spellEnd"/>
      <w:r>
        <w:t xml:space="preserve"> abgehandelt. </w:t>
      </w:r>
    </w:p>
    <w:p w:rsidR="00D20BFB" w:rsidRDefault="00D20BFB" w:rsidP="00D20BFB">
      <w:pPr>
        <w:pStyle w:val="berschrift3"/>
      </w:pPr>
      <w:r>
        <w:t>Patterns</w:t>
      </w:r>
    </w:p>
    <w:p w:rsidR="005E20B1" w:rsidRDefault="005E20B1" w:rsidP="005E20B1">
      <w:pPr>
        <w:pStyle w:val="Listenabsatz"/>
        <w:numPr>
          <w:ilvl w:val="0"/>
          <w:numId w:val="8"/>
        </w:numPr>
      </w:pPr>
      <w:r>
        <w:t xml:space="preserve">Die Schläger sind </w:t>
      </w:r>
      <w:proofErr w:type="spellStart"/>
      <w:r>
        <w:t>immutable</w:t>
      </w:r>
      <w:proofErr w:type="spellEnd"/>
      <w:r>
        <w:t xml:space="preserve"> Objects, die über eine Factory hergestellt werden</w:t>
      </w:r>
    </w:p>
    <w:p w:rsidR="005E20B1" w:rsidRDefault="005E20B1" w:rsidP="005E20B1">
      <w:pPr>
        <w:pStyle w:val="Listenabsatz"/>
        <w:numPr>
          <w:ilvl w:val="0"/>
          <w:numId w:val="8"/>
        </w:numPr>
      </w:pPr>
      <w:r>
        <w:t xml:space="preserve">Die Spieler werden über einen </w:t>
      </w:r>
      <w:proofErr w:type="spellStart"/>
      <w:r>
        <w:t>Builder</w:t>
      </w:r>
      <w:proofErr w:type="spellEnd"/>
      <w:r>
        <w:t xml:space="preserve"> gebaut</w:t>
      </w:r>
    </w:p>
    <w:p w:rsidR="005E20B1" w:rsidRPr="005E20B1" w:rsidRDefault="005E20B1" w:rsidP="005E20B1">
      <w:pPr>
        <w:pStyle w:val="Listenabsatz"/>
        <w:numPr>
          <w:ilvl w:val="0"/>
          <w:numId w:val="8"/>
        </w:numPr>
      </w:pPr>
      <w:r>
        <w:t>Für die Verwaltung der Vereine gibt einen Vereinsmanager als Singleton</w:t>
      </w:r>
    </w:p>
    <w:p w:rsidR="00CF5482" w:rsidRDefault="00CF5482" w:rsidP="00CF5482">
      <w:pPr>
        <w:pStyle w:val="berschrift1"/>
      </w:pPr>
      <w:r>
        <w:lastRenderedPageBreak/>
        <w:t>ERweiterungsideen</w:t>
      </w:r>
    </w:p>
    <w:p w:rsidR="00CF5482" w:rsidRDefault="00CF5482" w:rsidP="00CF5482">
      <w:pPr>
        <w:pStyle w:val="Aufzhlungszeichen"/>
      </w:pPr>
      <w:r>
        <w:t xml:space="preserve">Klasse Mensch verallgemeinert: Verein bekommt Vorsitzenden etc. </w:t>
      </w:r>
      <w:r w:rsidR="009225C4">
        <w:t xml:space="preserve">: </w:t>
      </w:r>
      <w:proofErr w:type="spellStart"/>
      <w:r w:rsidR="009225C4">
        <w:t>Refactoring</w:t>
      </w:r>
      <w:proofErr w:type="spellEnd"/>
      <w:r w:rsidR="009225C4">
        <w:t xml:space="preserve"> </w:t>
      </w:r>
    </w:p>
    <w:p w:rsidR="004A4C10" w:rsidRDefault="004A4C10" w:rsidP="00CF5482">
      <w:pPr>
        <w:pStyle w:val="Aufzhlungszeichen"/>
      </w:pPr>
      <w:r>
        <w:t>Spieler könn</w:t>
      </w:r>
      <w:r w:rsidR="008C2484">
        <w:t>en auch mal krank werden, d.h. Ersatzspieler</w:t>
      </w:r>
    </w:p>
    <w:p w:rsidR="00C93B45" w:rsidRDefault="008C2484" w:rsidP="001B5B8D">
      <w:pPr>
        <w:pStyle w:val="Aufzhlungszeichen"/>
      </w:pPr>
      <w:r>
        <w:t xml:space="preserve">Ligen sind verteil über unterschiedliche Zeitzonen </w:t>
      </w:r>
      <w:r w:rsidR="00214A9D" w:rsidRPr="00BE2B2E">
        <w:t>Spezifisch auszuschließende Bereiche</w:t>
      </w:r>
    </w:p>
    <w:p w:rsidR="005E20B1" w:rsidRDefault="005E20B1" w:rsidP="001B5B8D">
      <w:pPr>
        <w:pStyle w:val="Aufzhlungszeichen"/>
      </w:pPr>
      <w:r>
        <w:t xml:space="preserve">Die Spieler können zwischen den Saisons den Verein wechseln </w:t>
      </w:r>
      <w:r w:rsidR="00C5342F">
        <w:br/>
        <w:t>und auch ganz aus dem Verein austreten</w:t>
      </w:r>
    </w:p>
    <w:p w:rsidR="00897EBE" w:rsidRDefault="00897EBE" w:rsidP="001B5B8D">
      <w:pPr>
        <w:pStyle w:val="Aufzhlungszeichen"/>
      </w:pPr>
      <w:r>
        <w:t>Die Namen der Spieler werden über einen Webservice ausgelesen</w:t>
      </w:r>
    </w:p>
    <w:p w:rsidR="00EF49BF" w:rsidRDefault="00EF49BF" w:rsidP="001B5B8D">
      <w:pPr>
        <w:pStyle w:val="Aufzhlungszeichen"/>
      </w:pPr>
      <w:r>
        <w:t xml:space="preserve">Spieler haben Alter: </w:t>
      </w:r>
      <w:proofErr w:type="gramStart"/>
      <w:r>
        <w:t>Altersklassen ??</w:t>
      </w:r>
      <w:proofErr w:type="gramEnd"/>
      <w:r>
        <w:t xml:space="preserve"> </w:t>
      </w:r>
    </w:p>
    <w:p w:rsidR="00EB4FB6" w:rsidRDefault="00EB4FB6" w:rsidP="001B5B8D">
      <w:pPr>
        <w:pStyle w:val="Aufzhlungszeichen"/>
      </w:pPr>
      <w:r>
        <w:t xml:space="preserve">Mannschaften unterschiedlicher Größe </w:t>
      </w:r>
    </w:p>
    <w:p w:rsidR="00C932C9" w:rsidRDefault="00C932C9" w:rsidP="001B5B8D">
      <w:pPr>
        <w:pStyle w:val="Aufzhlungszeichen"/>
      </w:pPr>
      <w:r>
        <w:t xml:space="preserve">Unterscheidung  nach Geschlecht: Männer- und Frauen-Mannschaften, -Ligen etc. </w:t>
      </w:r>
    </w:p>
    <w:p w:rsidR="004927B2" w:rsidRDefault="008E56D5" w:rsidP="001B5B8D">
      <w:pPr>
        <w:pStyle w:val="Aufzhlungszeichen"/>
      </w:pPr>
      <w:r>
        <w:t xml:space="preserve">Einbau eines konfigurierbaren </w:t>
      </w:r>
      <w:proofErr w:type="spellStart"/>
      <w:r>
        <w:t>Tracings</w:t>
      </w:r>
      <w:proofErr w:type="spellEnd"/>
      <w:r>
        <w:t xml:space="preserve"> auf log-4j </w:t>
      </w:r>
    </w:p>
    <w:p w:rsidR="00C5342F" w:rsidRDefault="00C5342F" w:rsidP="00C5342F">
      <w:pPr>
        <w:pStyle w:val="Aufzhlungszeichen"/>
        <w:numPr>
          <w:ilvl w:val="0"/>
          <w:numId w:val="0"/>
        </w:numPr>
        <w:ind w:left="432"/>
      </w:pPr>
    </w:p>
    <w:sectPr w:rsidR="00C5342F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606" w:rsidRDefault="008D7606">
      <w:pPr>
        <w:spacing w:after="0" w:line="240" w:lineRule="auto"/>
      </w:pPr>
      <w:r>
        <w:separator/>
      </w:r>
    </w:p>
  </w:endnote>
  <w:endnote w:type="continuationSeparator" w:id="0">
    <w:p w:rsidR="008D7606" w:rsidRDefault="008D7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606" w:rsidRDefault="008D7606">
      <w:pPr>
        <w:spacing w:after="0" w:line="240" w:lineRule="auto"/>
      </w:pPr>
      <w:r>
        <w:separator/>
      </w:r>
    </w:p>
  </w:footnote>
  <w:footnote w:type="continuationSeparator" w:id="0">
    <w:p w:rsidR="008D7606" w:rsidRDefault="008D7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27228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27228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E8A84DC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ECE818">
      <w:start w:val="1"/>
      <w:numFmt w:val="lowerLetter"/>
      <w:pStyle w:val="brschrift3NEU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D165D"/>
    <w:multiLevelType w:val="hybridMultilevel"/>
    <w:tmpl w:val="461CF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0A4"/>
    <w:multiLevelType w:val="hybridMultilevel"/>
    <w:tmpl w:val="E0549B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0B06"/>
    <w:multiLevelType w:val="hybridMultilevel"/>
    <w:tmpl w:val="D090CD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96DC2"/>
    <w:multiLevelType w:val="hybridMultilevel"/>
    <w:tmpl w:val="0A8033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F4C9D"/>
    <w:multiLevelType w:val="hybridMultilevel"/>
    <w:tmpl w:val="EBCA2A3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3D"/>
    <w:rsid w:val="00162E64"/>
    <w:rsid w:val="0016588E"/>
    <w:rsid w:val="00181727"/>
    <w:rsid w:val="00184FEE"/>
    <w:rsid w:val="001867C4"/>
    <w:rsid w:val="00194383"/>
    <w:rsid w:val="001B5B8D"/>
    <w:rsid w:val="001E05DF"/>
    <w:rsid w:val="002058EB"/>
    <w:rsid w:val="00214A9D"/>
    <w:rsid w:val="002575C3"/>
    <w:rsid w:val="002845B5"/>
    <w:rsid w:val="00312A7A"/>
    <w:rsid w:val="0035522C"/>
    <w:rsid w:val="003E4DC1"/>
    <w:rsid w:val="0041014D"/>
    <w:rsid w:val="00413E24"/>
    <w:rsid w:val="004927B2"/>
    <w:rsid w:val="004A4C10"/>
    <w:rsid w:val="004B67ED"/>
    <w:rsid w:val="004E3825"/>
    <w:rsid w:val="005206A2"/>
    <w:rsid w:val="0058647D"/>
    <w:rsid w:val="005B2E9A"/>
    <w:rsid w:val="005E20B1"/>
    <w:rsid w:val="006332FE"/>
    <w:rsid w:val="00656E77"/>
    <w:rsid w:val="00700A39"/>
    <w:rsid w:val="00726E72"/>
    <w:rsid w:val="00753FF5"/>
    <w:rsid w:val="00762C01"/>
    <w:rsid w:val="007845E7"/>
    <w:rsid w:val="00796338"/>
    <w:rsid w:val="007A0BF5"/>
    <w:rsid w:val="007C5A61"/>
    <w:rsid w:val="007D5412"/>
    <w:rsid w:val="00827228"/>
    <w:rsid w:val="00846CCA"/>
    <w:rsid w:val="0089793D"/>
    <w:rsid w:val="00897EBE"/>
    <w:rsid w:val="008A7CA8"/>
    <w:rsid w:val="008C2484"/>
    <w:rsid w:val="008D39E0"/>
    <w:rsid w:val="008D7606"/>
    <w:rsid w:val="008E56D5"/>
    <w:rsid w:val="008E7F62"/>
    <w:rsid w:val="009225C4"/>
    <w:rsid w:val="009344BE"/>
    <w:rsid w:val="00A42E36"/>
    <w:rsid w:val="00AA072D"/>
    <w:rsid w:val="00AF321F"/>
    <w:rsid w:val="00B14185"/>
    <w:rsid w:val="00BC49D0"/>
    <w:rsid w:val="00BD0F3A"/>
    <w:rsid w:val="00BE2B2E"/>
    <w:rsid w:val="00C0330F"/>
    <w:rsid w:val="00C5342F"/>
    <w:rsid w:val="00C932C9"/>
    <w:rsid w:val="00C93B45"/>
    <w:rsid w:val="00CA5655"/>
    <w:rsid w:val="00CF43B0"/>
    <w:rsid w:val="00CF5482"/>
    <w:rsid w:val="00D20BFB"/>
    <w:rsid w:val="00D2774C"/>
    <w:rsid w:val="00EB4FB6"/>
    <w:rsid w:val="00EF49BF"/>
    <w:rsid w:val="00FA2B2E"/>
    <w:rsid w:val="00FD0078"/>
    <w:rsid w:val="00FE2464"/>
    <w:rsid w:val="00FE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3A67D7-6612-438D-8B60-E55DE605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0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89793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20B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rschrift3NEU">
    <w:name w:val="Übrschrift 3 NEU"/>
    <w:basedOn w:val="berschrift2"/>
    <w:link w:val="brschrift3NEUZchn"/>
    <w:qFormat/>
    <w:rsid w:val="008E56D5"/>
    <w:pPr>
      <w:numPr>
        <w:ilvl w:val="1"/>
      </w:numPr>
      <w:ind w:left="357" w:hanging="357"/>
    </w:pPr>
    <w:rPr>
      <w:sz w:val="22"/>
    </w:rPr>
  </w:style>
  <w:style w:type="character" w:customStyle="1" w:styleId="brschrift3NEUZchn">
    <w:name w:val="Übrschrift 3 NEU Zchn"/>
    <w:basedOn w:val="berschrift2Zchn"/>
    <w:link w:val="brschrift3NEU"/>
    <w:rsid w:val="008E56D5"/>
    <w:rPr>
      <w:b/>
      <w:bCs/>
      <w:color w:val="5B9BD5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as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CD4B24F1F44AC8A57AD63BBF6F56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4F4E0F-511B-4F88-B5CC-54149347CC6C}"/>
      </w:docPartPr>
      <w:docPartBody>
        <w:p w:rsidR="00AB4FD5" w:rsidRDefault="00E50D5D">
          <w:pPr>
            <w:pStyle w:val="DACD4B24F1F44AC8A57AD63BBF6F5631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5D"/>
    <w:rsid w:val="00097021"/>
    <w:rsid w:val="000C7E79"/>
    <w:rsid w:val="00516C14"/>
    <w:rsid w:val="00645198"/>
    <w:rsid w:val="00AB4FD5"/>
    <w:rsid w:val="00CE1B30"/>
    <w:rsid w:val="00E5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1D7510D11734F7B88D5E76254A3DD5A">
    <w:name w:val="D1D7510D11734F7B88D5E76254A3DD5A"/>
  </w:style>
  <w:style w:type="paragraph" w:customStyle="1" w:styleId="DACD4B24F1F44AC8A57AD63BBF6F5631">
    <w:name w:val="DACD4B24F1F44AC8A57AD63BBF6F5631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071789B1C9947188CE66A08BF53486A">
    <w:name w:val="F071789B1C9947188CE66A08BF5348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A145A-6815-46CC-BDC1-94057A3C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926</Words>
  <Characters>5836</Characters>
  <Application>Microsoft Office Word</Application>
  <DocSecurity>0</DocSecurity>
  <Lines>48</Lines>
  <Paragraphs>13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Matthias Metzler</dc:creator>
  <cp:keywords/>
  <cp:lastModifiedBy>Matthias Metzler</cp:lastModifiedBy>
  <cp:revision>45</cp:revision>
  <dcterms:created xsi:type="dcterms:W3CDTF">2016-03-16T07:08:00Z</dcterms:created>
  <dcterms:modified xsi:type="dcterms:W3CDTF">2016-03-19T17:59:00Z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